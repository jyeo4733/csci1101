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3747" w14:textId="77777777" w:rsidR="00514681" w:rsidRPr="00C21D20" w:rsidRDefault="00A42420" w:rsidP="00514681">
      <w:pPr>
        <w:rPr>
          <w:rFonts w:ascii="Segoe UI Light" w:eastAsiaTheme="minorEastAsia" w:hAnsi="Segoe UI Light" w:cs="Segoe UI Light"/>
          <w:b/>
          <w:sz w:val="36"/>
          <w:szCs w:val="36"/>
        </w:rPr>
      </w:pPr>
      <w:r w:rsidRPr="00C21D20">
        <w:rPr>
          <w:rFonts w:ascii="Segoe UI Light" w:eastAsiaTheme="minorEastAsia" w:hAnsi="Segoe UI Light" w:cs="Segoe UI Light"/>
          <w:b/>
          <w:sz w:val="36"/>
          <w:szCs w:val="36"/>
        </w:rPr>
        <w:t>William Franklin</w:t>
      </w:r>
      <w:bookmarkStart w:id="0" w:name="_l-5O#7DPsbrf8=5f3YA8qxEwWgu=9"/>
      <w:bookmarkEnd w:id="0"/>
    </w:p>
    <w:p w14:paraId="18513748" w14:textId="77777777" w:rsidR="00514681" w:rsidRPr="00A42420" w:rsidRDefault="00A42420" w:rsidP="00514681">
      <w:pPr>
        <w:rPr>
          <w:rFonts w:ascii="Segoe UI Light" w:eastAsiaTheme="minorEastAsia" w:hAnsi="Segoe UI Light" w:cs="Segoe UI Light"/>
        </w:rPr>
      </w:pPr>
      <w:r w:rsidRPr="00A42420">
        <w:rPr>
          <w:rFonts w:ascii="Segoe UI Light" w:eastAsiaTheme="minorEastAsia" w:hAnsi="Segoe UI Light" w:cs="Segoe UI Light"/>
        </w:rPr>
        <w:t>4224 White Oak Road</w:t>
      </w:r>
      <w:bookmarkStart w:id="1" w:name="_l-5K#7DLsbvf895f7YA4qxIwWcu=="/>
      <w:bookmarkEnd w:id="1"/>
    </w:p>
    <w:p w14:paraId="18513749" w14:textId="77777777" w:rsidR="00514681" w:rsidRPr="00A42420" w:rsidRDefault="00A42420" w:rsidP="00514681">
      <w:pPr>
        <w:rPr>
          <w:rFonts w:ascii="Segoe UI Light" w:eastAsiaTheme="minorEastAsia" w:hAnsi="Segoe UI Light" w:cs="Segoe UI Light"/>
        </w:rPr>
      </w:pPr>
      <w:r w:rsidRPr="00A42420">
        <w:rPr>
          <w:rFonts w:ascii="Segoe UI Light" w:eastAsiaTheme="minorEastAsia" w:hAnsi="Segoe UI Light" w:cs="Segoe UI Light"/>
        </w:rPr>
        <w:t>Tampa, FL 33601</w:t>
      </w:r>
      <w:bookmarkStart w:id="2" w:name="_l-5H#6;Stkoe/@6o0X8;r#BvNjvF6"/>
      <w:bookmarkEnd w:id="2"/>
    </w:p>
    <w:p w14:paraId="1851374A" w14:textId="77777777" w:rsidR="00514681" w:rsidRPr="00A42420" w:rsidRDefault="00514681" w:rsidP="00514681">
      <w:pPr>
        <w:rPr>
          <w:rFonts w:ascii="Segoe UI Light" w:eastAsiaTheme="minorEastAsia" w:hAnsi="Segoe UI Light" w:cs="Segoe UI Light"/>
        </w:rPr>
      </w:pPr>
      <w:r w:rsidRPr="00A42420">
        <w:rPr>
          <w:rFonts w:ascii="Segoe UI Light" w:eastAsiaTheme="minorEastAsia" w:hAnsi="Segoe UI Light" w:cs="Segoe UI Light"/>
        </w:rPr>
        <w:t>(</w:t>
      </w:r>
      <w:r w:rsidR="00A42420" w:rsidRPr="00A42420">
        <w:rPr>
          <w:rFonts w:ascii="Segoe UI Light" w:eastAsiaTheme="minorEastAsia" w:hAnsi="Segoe UI Light" w:cs="Segoe UI Light"/>
        </w:rPr>
        <w:t>813</w:t>
      </w:r>
      <w:r w:rsidRPr="00A42420">
        <w:rPr>
          <w:rFonts w:ascii="Segoe UI Light" w:eastAsiaTheme="minorEastAsia" w:hAnsi="Segoe UI Light" w:cs="Segoe UI Light"/>
        </w:rPr>
        <w:t>) 555-</w:t>
      </w:r>
      <w:r w:rsidR="00A42420" w:rsidRPr="00A42420">
        <w:rPr>
          <w:rFonts w:ascii="Segoe UI Light" w:eastAsiaTheme="minorEastAsia" w:hAnsi="Segoe UI Light" w:cs="Segoe UI Light"/>
        </w:rPr>
        <w:t>0112</w:t>
      </w:r>
      <w:bookmarkStart w:id="3" w:name="_l-5D#6;Otkse/&lt;6o4X87r#FvNfvF:"/>
      <w:bookmarkEnd w:id="3"/>
    </w:p>
    <w:p w14:paraId="1851374B" w14:textId="77777777" w:rsidR="00514681" w:rsidRPr="00A42420" w:rsidRDefault="00A42420" w:rsidP="00A42420">
      <w:pPr>
        <w:pBdr>
          <w:bottom w:val="single" w:sz="12" w:space="1" w:color="auto"/>
        </w:pBdr>
        <w:rPr>
          <w:rFonts w:ascii="Segoe UI Light" w:eastAsiaTheme="minorEastAsia" w:hAnsi="Segoe UI Light" w:cs="Segoe UI Light"/>
          <w:sz w:val="16"/>
          <w:szCs w:val="16"/>
        </w:rPr>
      </w:pPr>
      <w:r w:rsidRPr="00A42420">
        <w:rPr>
          <w:rFonts w:ascii="Segoe UI Light" w:eastAsiaTheme="minorEastAsia" w:hAnsi="Segoe UI Light" w:cs="Segoe UI Light"/>
        </w:rPr>
        <w:t>wfranklin</w:t>
      </w:r>
      <w:r w:rsidR="00514681" w:rsidRPr="00A42420">
        <w:rPr>
          <w:rFonts w:ascii="Segoe UI Light" w:eastAsiaTheme="minorEastAsia" w:hAnsi="Segoe UI Light" w:cs="Segoe UI Light"/>
        </w:rPr>
        <w:t>@alcona.net</w:t>
      </w:r>
      <w:bookmarkStart w:id="4" w:name="_l-59#6&lt;Utjme0B6n.X9=r&quot;@vOlvE4"/>
      <w:bookmarkEnd w:id="4"/>
    </w:p>
    <w:p w14:paraId="5FC4D4E6" w14:textId="77777777" w:rsidR="00176FDF" w:rsidRDefault="00176FDF">
      <w:pPr>
        <w:rPr>
          <w:rFonts w:eastAsiaTheme="minorEastAsia"/>
        </w:rPr>
      </w:pPr>
      <w:bookmarkStart w:id="5" w:name="_l-58#6&lt;Ttjne0A6n/X9&lt;r&quot;AvOkvE5"/>
      <w:bookmarkEnd w:id="5"/>
    </w:p>
    <w:p w14:paraId="311E6152" w14:textId="77777777" w:rsidR="00176FDF" w:rsidRDefault="00176FDF">
      <w:pPr>
        <w:rPr>
          <w:rFonts w:eastAsiaTheme="minorEastAsia"/>
        </w:rPr>
      </w:pPr>
    </w:p>
    <w:p w14:paraId="08215E01" w14:textId="77777777" w:rsidR="00176FDF" w:rsidRDefault="00176FDF">
      <w:pPr>
        <w:rPr>
          <w:rFonts w:eastAsiaTheme="minorEastAsia"/>
        </w:rPr>
      </w:pPr>
    </w:p>
    <w:p w14:paraId="177530F2" w14:textId="45A26055" w:rsidR="00176FDF" w:rsidRDefault="00176FDF">
      <w:pPr>
        <w:rPr>
          <w:rFonts w:eastAsiaTheme="minorEastAsia"/>
        </w:rPr>
      </w:pPr>
      <w:r>
        <w:rPr>
          <w:rFonts w:eastAsiaTheme="minorEastAsia"/>
        </w:rPr>
        <w:t>September 15, 2018</w:t>
      </w:r>
    </w:p>
    <w:p w14:paraId="01567D2A" w14:textId="6E0C7764" w:rsidR="00176FDF" w:rsidRDefault="00176FDF">
      <w:pPr>
        <w:rPr>
          <w:rFonts w:eastAsiaTheme="minorEastAsia"/>
        </w:rPr>
      </w:pPr>
    </w:p>
    <w:p w14:paraId="6F4D2DF0" w14:textId="7EE84A3E" w:rsidR="00176FDF" w:rsidRDefault="00176FDF">
      <w:pPr>
        <w:rPr>
          <w:rFonts w:eastAsiaTheme="minorEastAsia"/>
        </w:rPr>
      </w:pPr>
    </w:p>
    <w:p w14:paraId="307528AE" w14:textId="19A6744E" w:rsidR="00176FDF" w:rsidRDefault="00176FDF">
      <w:pPr>
        <w:rPr>
          <w:rFonts w:eastAsiaTheme="minorEastAsia"/>
        </w:rPr>
      </w:pPr>
    </w:p>
    <w:p w14:paraId="21C886B1" w14:textId="77777777" w:rsidR="00176FDF" w:rsidRDefault="00176FDF">
      <w:pPr>
        <w:rPr>
          <w:rFonts w:eastAsiaTheme="minorEastAsia"/>
        </w:rPr>
      </w:pPr>
    </w:p>
    <w:p w14:paraId="2A543968" w14:textId="77777777" w:rsidR="00176FDF" w:rsidRDefault="00176FDF" w:rsidP="00176FDF">
      <w:r w:rsidRPr="00176FDF">
        <w:t>Ms. Mary Walker-Huelsman, Director</w:t>
      </w:r>
      <w:r w:rsidRPr="00176FDF">
        <w:br/>
        <w:t>Florida Port Community College Career Center</w:t>
      </w:r>
      <w:r w:rsidRPr="00176FDF">
        <w:br/>
        <w:t>2745 Oakland Avenue</w:t>
      </w:r>
      <w:r w:rsidRPr="00176FDF">
        <w:br/>
        <w:t>St. Petersburg, FL 33713</w:t>
      </w:r>
    </w:p>
    <w:p w14:paraId="1DAD1EFF" w14:textId="77777777" w:rsidR="00176FDF" w:rsidRDefault="00176FDF" w:rsidP="00176FDF"/>
    <w:p w14:paraId="34EF0A65" w14:textId="77777777" w:rsidR="00176FDF" w:rsidRDefault="00176FDF" w:rsidP="00176FDF">
      <w:r>
        <w:t>Dear Ms. Walker-Huelsman:</w:t>
      </w:r>
    </w:p>
    <w:p w14:paraId="179FE8CD" w14:textId="77777777" w:rsidR="00176FDF" w:rsidRDefault="00176FDF" w:rsidP="00176FDF"/>
    <w:p w14:paraId="6A3D084D" w14:textId="6DFDD2FB" w:rsidR="00176FDF" w:rsidRDefault="00176FDF" w:rsidP="00C01AB7">
      <w:r>
        <w:t>On the Florida Port Community College Alumni website, I see that the Career Center has a job listing that interests me and for which I have the necessary skills and education. Specifically, this is the position for a Business Programmer Analyst in enterprise cloud computing.</w:t>
      </w:r>
      <w:bookmarkStart w:id="6" w:name="_l-3U#6ATtene5A6i/X&gt;&lt;r{AvTkv@5"/>
      <w:bookmarkEnd w:id="6"/>
    </w:p>
    <w:p w14:paraId="4274746C" w14:textId="77777777" w:rsidR="00176FDF" w:rsidRDefault="00176FDF" w:rsidP="00C01AB7"/>
    <w:p w14:paraId="08A33625" w14:textId="6BDBECD5" w:rsidR="00176FDF" w:rsidRDefault="00176FDF" w:rsidP="00C01AB7">
      <w:r w:rsidRPr="00C01AB7">
        <w:t xml:space="preserve">The job </w:t>
      </w:r>
      <w:r>
        <w:t>listing</w:t>
      </w:r>
      <w:r w:rsidRPr="00C01AB7">
        <w:t xml:space="preserve"> </w:t>
      </w:r>
      <w:r>
        <w:t>indicates</w:t>
      </w:r>
      <w:r w:rsidRPr="00C01AB7">
        <w:t xml:space="preserve"> that the company </w:t>
      </w:r>
      <w:r>
        <w:t>would</w:t>
      </w:r>
      <w:r w:rsidRPr="00C01AB7">
        <w:t xml:space="preserve"> like to fill this position very quickly. As you requested on the </w:t>
      </w:r>
      <w:r>
        <w:t>website</w:t>
      </w:r>
      <w:r w:rsidRPr="00C01AB7">
        <w:t>, I am faxing both my resume and this cover letter. I will send a printed copy and can also send the resume in PDF format if that would be more convenient.</w:t>
      </w:r>
      <w:bookmarkStart w:id="7" w:name="_l-3M#6ALteve596i7X&gt;4r{IvTcv@="/>
      <w:bookmarkEnd w:id="7"/>
    </w:p>
    <w:p w14:paraId="7860D3EC" w14:textId="77777777" w:rsidR="00176FDF" w:rsidRDefault="00176FDF" w:rsidP="00C01AB7">
      <w:bookmarkStart w:id="8" w:name="_l-3J#6BStdoe6@6h0X?;rzBvUjv?6"/>
      <w:bookmarkEnd w:id="8"/>
    </w:p>
    <w:p w14:paraId="35AF0490" w14:textId="7E2CE41D" w:rsidR="00176FDF" w:rsidRDefault="00176FDF" w:rsidP="00C01AB7">
      <w:r w:rsidRPr="00C01AB7">
        <w:t xml:space="preserve">The job description had several very </w:t>
      </w:r>
      <w:r>
        <w:t>explicit</w:t>
      </w:r>
      <w:r w:rsidRPr="00C01AB7">
        <w:t xml:space="preserve"> requirements. I would like to point out my </w:t>
      </w:r>
      <w:r>
        <w:t>qualifications</w:t>
      </w:r>
      <w:r w:rsidRPr="00C01AB7">
        <w:t xml:space="preserve"> in a few of the specified areas:</w:t>
      </w:r>
    </w:p>
    <w:p w14:paraId="164EDDA9" w14:textId="77777777" w:rsidR="00176FDF" w:rsidRDefault="00176FDF" w:rsidP="00C01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6FDF" w14:paraId="60761A8F" w14:textId="77777777" w:rsidTr="00176FDF">
        <w:tc>
          <w:tcPr>
            <w:tcW w:w="4675" w:type="dxa"/>
          </w:tcPr>
          <w:p w14:paraId="513EA0A2" w14:textId="494974F0" w:rsidR="00176FDF" w:rsidRDefault="00176FDF" w:rsidP="00C01AB7">
            <w:bookmarkStart w:id="9" w:name="_l-39#6CStcoe7@6g0X@;ryBvVjv&gt;6"/>
            <w:bookmarkEnd w:id="9"/>
            <w:r>
              <w:t>Education</w:t>
            </w:r>
          </w:p>
        </w:tc>
        <w:tc>
          <w:tcPr>
            <w:tcW w:w="4675" w:type="dxa"/>
          </w:tcPr>
          <w:p w14:paraId="6AA53F31" w14:textId="0BFF82B8" w:rsidR="00176FDF" w:rsidRDefault="00176FDF" w:rsidP="00C01AB7">
            <w:r>
              <w:t>Bachelor of Science, Business Management</w:t>
            </w:r>
          </w:p>
        </w:tc>
      </w:tr>
      <w:tr w:rsidR="00176FDF" w14:paraId="305482D3" w14:textId="77777777" w:rsidTr="00176FDF">
        <w:tc>
          <w:tcPr>
            <w:tcW w:w="4675" w:type="dxa"/>
          </w:tcPr>
          <w:p w14:paraId="2DE5BF09" w14:textId="76CDA07D" w:rsidR="00176FDF" w:rsidRDefault="00176FDF" w:rsidP="00C01AB7">
            <w:r>
              <w:t>Experience</w:t>
            </w:r>
          </w:p>
        </w:tc>
        <w:tc>
          <w:tcPr>
            <w:tcW w:w="4675" w:type="dxa"/>
          </w:tcPr>
          <w:p w14:paraId="61DE8300" w14:textId="30EC4CAA" w:rsidR="00176FDF" w:rsidRDefault="00176FDF" w:rsidP="00C01AB7">
            <w:r>
              <w:t xml:space="preserve">Two years computer support experience at a major university </w:t>
            </w:r>
          </w:p>
        </w:tc>
      </w:tr>
      <w:tr w:rsidR="00176FDF" w14:paraId="6CBB9876" w14:textId="77777777" w:rsidTr="00176FDF">
        <w:tc>
          <w:tcPr>
            <w:tcW w:w="4675" w:type="dxa"/>
          </w:tcPr>
          <w:p w14:paraId="352B9ABD" w14:textId="556F6A7C" w:rsidR="00176FDF" w:rsidRDefault="00176FDF" w:rsidP="00C01AB7">
            <w:r>
              <w:t>Required Certifications</w:t>
            </w:r>
          </w:p>
        </w:tc>
        <w:tc>
          <w:tcPr>
            <w:tcW w:w="4675" w:type="dxa"/>
          </w:tcPr>
          <w:p w14:paraId="64DC2671" w14:textId="7445D73E" w:rsidR="00176FDF" w:rsidRDefault="00176FDF" w:rsidP="00C01AB7">
            <w:r>
              <w:t>MCITP, MCDST</w:t>
            </w:r>
          </w:p>
        </w:tc>
      </w:tr>
    </w:tbl>
    <w:p w14:paraId="6A9A4B99" w14:textId="77777777" w:rsidR="00176FDF" w:rsidRDefault="00176FDF" w:rsidP="00C01AB7"/>
    <w:p w14:paraId="3C53170E" w14:textId="74D06E0E" w:rsidR="00176FDF" w:rsidRDefault="00176FDF" w:rsidP="00C01AB7">
      <w:r w:rsidRPr="00C01AB7">
        <w:t xml:space="preserve">I could be available to </w:t>
      </w:r>
      <w:r>
        <w:t>begin</w:t>
      </w:r>
      <w:r w:rsidRPr="00C01AB7">
        <w:t xml:space="preserve"> work in as few as two weeks. The job description do</w:t>
      </w:r>
      <w:r>
        <w:t>es</w:t>
      </w:r>
      <w:r w:rsidRPr="00C01AB7">
        <w:t xml:space="preserve"> not specify exactly where this company does business.</w:t>
      </w:r>
      <w:r w:rsidRPr="00176FDF">
        <w:t xml:space="preserve"> </w:t>
      </w:r>
      <w:r w:rsidRPr="00C01AB7">
        <w:t xml:space="preserve">I currently live in </w:t>
      </w:r>
      <w:r>
        <w:t>Tampa</w:t>
      </w:r>
      <w:r w:rsidRPr="00C01AB7">
        <w:t xml:space="preserve"> but would be willing to relocate.</w:t>
      </w:r>
    </w:p>
    <w:p w14:paraId="5AA85232" w14:textId="77777777" w:rsidR="00176FDF" w:rsidRDefault="00176FDF" w:rsidP="00C01AB7"/>
    <w:p w14:paraId="06662767" w14:textId="77777777" w:rsidR="00176FDF" w:rsidRDefault="00176FDF" w:rsidP="00C01AB7">
      <w:r w:rsidRPr="00C01AB7">
        <w:t>Sincerely,</w:t>
      </w:r>
      <w:bookmarkStart w:id="10" w:name="_l-30#6DTtbne8A6f/XA&lt;rxAvWkv=5"/>
      <w:bookmarkEnd w:id="10"/>
    </w:p>
    <w:p w14:paraId="180248BA" w14:textId="77777777" w:rsidR="00176FDF" w:rsidRDefault="00176FDF" w:rsidP="00C01AB7">
      <w:bookmarkStart w:id="11" w:name="_l-2Z#6DStboe8@6f0XA;rxBvWjv=6"/>
      <w:bookmarkEnd w:id="11"/>
    </w:p>
    <w:p w14:paraId="2AACC4CA" w14:textId="77777777" w:rsidR="00176FDF" w:rsidRDefault="00176FDF" w:rsidP="00C01AB7"/>
    <w:p w14:paraId="41063C38" w14:textId="77777777" w:rsidR="00176FDF" w:rsidRDefault="00176FDF" w:rsidP="00C01AB7"/>
    <w:p w14:paraId="27410B15" w14:textId="77777777" w:rsidR="00176FDF" w:rsidRDefault="00176FDF" w:rsidP="00C01AB7">
      <w:r>
        <w:t>William Franklin</w:t>
      </w:r>
    </w:p>
    <w:p w14:paraId="53615F9F" w14:textId="516E82E2" w:rsidR="00176FDF" w:rsidRPr="00176FDF" w:rsidRDefault="003163BA" w:rsidP="00176FDF">
      <w:r w:rsidRPr="00176FDF">
        <w:br w:type="page"/>
      </w:r>
      <w:bookmarkStart w:id="12" w:name="_l-55#6&lt;Qtjqe0&gt;6n2X99r&quot;DvOhvE8"/>
      <w:bookmarkEnd w:id="12"/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7343"/>
      </w:tblGrid>
      <w:tr w:rsidR="008A66E4" w:rsidRPr="00C9758A" w14:paraId="18513754" w14:textId="77777777" w:rsidTr="007E5BE0">
        <w:tc>
          <w:tcPr>
            <w:tcW w:w="0" w:type="auto"/>
            <w:gridSpan w:val="2"/>
          </w:tcPr>
          <w:p w14:paraId="78942ACD" w14:textId="77777777" w:rsidR="008A66E4" w:rsidRPr="008A66E4" w:rsidRDefault="008A66E4" w:rsidP="008A66E4">
            <w:pPr>
              <w:spacing w:before="480"/>
              <w:jc w:val="center"/>
              <w:rPr>
                <w:b/>
                <w:sz w:val="40"/>
                <w:szCs w:val="40"/>
              </w:rPr>
            </w:pPr>
            <w:r w:rsidRPr="008A66E4">
              <w:rPr>
                <w:b/>
                <w:sz w:val="40"/>
                <w:szCs w:val="40"/>
              </w:rPr>
              <w:lastRenderedPageBreak/>
              <w:t>William Franklin</w:t>
            </w:r>
            <w:bookmarkStart w:id="13" w:name="_l-53#6&lt;Otjse0&lt;6n4X97r&quot;FvOfvE:"/>
            <w:bookmarkEnd w:id="13"/>
          </w:p>
          <w:p w14:paraId="673AFE1F" w14:textId="77777777" w:rsidR="008A66E4" w:rsidRPr="008A66E4" w:rsidRDefault="008A66E4" w:rsidP="008A66E4">
            <w:pPr>
              <w:jc w:val="center"/>
              <w:rPr>
                <w:b/>
              </w:rPr>
            </w:pPr>
            <w:r w:rsidRPr="008A66E4">
              <w:rPr>
                <w:b/>
              </w:rPr>
              <w:t>4224 White Oak Road</w:t>
            </w:r>
            <w:bookmarkStart w:id="14" w:name="_l-52#6&lt;Ntjte0;6n5X96r&quot;GvOevE;"/>
            <w:bookmarkEnd w:id="14"/>
          </w:p>
          <w:p w14:paraId="5D33CAA5" w14:textId="77777777" w:rsidR="008A66E4" w:rsidRPr="008A66E4" w:rsidRDefault="008A66E4" w:rsidP="008A66E4">
            <w:pPr>
              <w:jc w:val="center"/>
              <w:rPr>
                <w:b/>
              </w:rPr>
            </w:pPr>
            <w:r w:rsidRPr="008A66E4">
              <w:rPr>
                <w:b/>
              </w:rPr>
              <w:t>Tampa, FL 33601</w:t>
            </w:r>
            <w:bookmarkStart w:id="15" w:name="_l-50#6&lt;Ltjve096n7X94r&quot;IvOcvE="/>
            <w:bookmarkEnd w:id="15"/>
          </w:p>
          <w:p w14:paraId="26F1FE8D" w14:textId="77777777" w:rsidR="008A66E4" w:rsidRPr="008A66E4" w:rsidRDefault="008A66E4" w:rsidP="008A66E4">
            <w:pPr>
              <w:jc w:val="center"/>
              <w:rPr>
                <w:b/>
              </w:rPr>
            </w:pPr>
            <w:r w:rsidRPr="008A66E4">
              <w:rPr>
                <w:b/>
              </w:rPr>
              <w:t>(813) 555-0112</w:t>
            </w:r>
            <w:bookmarkStart w:id="16" w:name="_l-4Z#6=Utime1B6m.X:=r!@vPlvD4"/>
            <w:bookmarkEnd w:id="16"/>
          </w:p>
          <w:p w14:paraId="18513753" w14:textId="16A3F03C" w:rsidR="008A66E4" w:rsidRPr="008A66E4" w:rsidRDefault="008A66E4" w:rsidP="008A66E4">
            <w:pPr>
              <w:spacing w:after="480"/>
              <w:jc w:val="center"/>
              <w:rPr>
                <w:b/>
              </w:rPr>
            </w:pPr>
            <w:r w:rsidRPr="008A66E4">
              <w:rPr>
                <w:b/>
              </w:rPr>
              <w:t>wfranklin@alcona.net</w:t>
            </w:r>
            <w:bookmarkStart w:id="17" w:name="_l-4W#6=Rtipe1?6m1X::r!CvPivD7"/>
            <w:bookmarkStart w:id="18" w:name="_l-4S#6=Ntite1;6m5X:6r!GvPevD;"/>
            <w:bookmarkEnd w:id="17"/>
            <w:bookmarkEnd w:id="18"/>
          </w:p>
        </w:tc>
      </w:tr>
      <w:tr w:rsidR="003163BA" w:rsidRPr="00C9758A" w14:paraId="1851375C" w14:textId="77777777" w:rsidTr="00176FDF">
        <w:tc>
          <w:tcPr>
            <w:tcW w:w="0" w:type="auto"/>
          </w:tcPr>
          <w:p w14:paraId="18513755" w14:textId="77777777" w:rsidR="003163BA" w:rsidRPr="003163BA" w:rsidRDefault="003163BA" w:rsidP="00C9758A">
            <w:pPr>
              <w:rPr>
                <w:b/>
              </w:rPr>
            </w:pPr>
            <w:r w:rsidRPr="003163BA">
              <w:rPr>
                <w:b/>
              </w:rPr>
              <w:t>EDUCATION</w:t>
            </w:r>
            <w:bookmarkStart w:id="19" w:name="_l-4R#6=Mtiue1:6m6X:5r!HvPdvD&lt;"/>
            <w:bookmarkEnd w:id="19"/>
          </w:p>
        </w:tc>
        <w:tc>
          <w:tcPr>
            <w:tcW w:w="0" w:type="auto"/>
          </w:tcPr>
          <w:p w14:paraId="18513756" w14:textId="77777777" w:rsidR="003163BA" w:rsidRPr="00497DF1" w:rsidRDefault="003163BA" w:rsidP="00C9758A">
            <w:pPr>
              <w:rPr>
                <w:b/>
              </w:rPr>
            </w:pPr>
            <w:r w:rsidRPr="00497DF1">
              <w:rPr>
                <w:b/>
              </w:rPr>
              <w:t>Florida International University, Miami, FL</w:t>
            </w:r>
            <w:bookmarkStart w:id="20" w:name="_l-4N#6&gt;Sthoe2@6l0X;;r~BvQjvC6"/>
            <w:bookmarkEnd w:id="20"/>
          </w:p>
          <w:p w14:paraId="18513757" w14:textId="77777777" w:rsidR="003163BA" w:rsidRDefault="003163BA" w:rsidP="00C9758A">
            <w:r>
              <w:t>Bachelor of Science, Business Management</w:t>
            </w:r>
            <w:bookmarkStart w:id="21" w:name="_l-4M#6&gt;Rthpe2?6l1X;:r~CvQivC7"/>
            <w:bookmarkEnd w:id="21"/>
          </w:p>
          <w:p w14:paraId="18513758" w14:textId="77777777" w:rsidR="003163BA" w:rsidRPr="00C9758A" w:rsidRDefault="003163BA" w:rsidP="00397F93">
            <w:pPr>
              <w:spacing w:after="240"/>
            </w:pPr>
            <w:r w:rsidRPr="00C9758A">
              <w:t>September 201</w:t>
            </w:r>
            <w:r>
              <w:t>4</w:t>
            </w:r>
            <w:r w:rsidRPr="00C9758A">
              <w:t xml:space="preserve"> to May 20</w:t>
            </w:r>
            <w:r>
              <w:t>16</w:t>
            </w:r>
            <w:bookmarkStart w:id="22" w:name="_l-4L#6&gt;Qthqe2&gt;6l2X;9r~DvQhvC8"/>
            <w:bookmarkEnd w:id="22"/>
          </w:p>
          <w:p w14:paraId="18513759" w14:textId="77777777" w:rsidR="003163BA" w:rsidRPr="00497DF1" w:rsidRDefault="003163BA" w:rsidP="00C9758A">
            <w:pPr>
              <w:rPr>
                <w:b/>
              </w:rPr>
            </w:pPr>
            <w:r w:rsidRPr="00497DF1">
              <w:rPr>
                <w:b/>
              </w:rPr>
              <w:t>Florida Port Community College, St. Petersburg, FL</w:t>
            </w:r>
            <w:bookmarkStart w:id="23" w:name="_l-4H#6&gt;Mthue2:6l6X;5r~HvQdvC&lt;"/>
            <w:bookmarkEnd w:id="23"/>
          </w:p>
          <w:p w14:paraId="1851375A" w14:textId="77777777" w:rsidR="003163BA" w:rsidRPr="00C9758A" w:rsidRDefault="003163BA" w:rsidP="00C9758A">
            <w:r>
              <w:t>Associate</w:t>
            </w:r>
            <w:r w:rsidRPr="00C9758A">
              <w:t xml:space="preserve"> of Science, </w:t>
            </w:r>
            <w:r>
              <w:t>Business Computing</w:t>
            </w:r>
            <w:bookmarkStart w:id="24" w:name="_l-4C#6?Rtgpe3?6k1X&lt;:r}CvRivB7"/>
            <w:bookmarkEnd w:id="24"/>
          </w:p>
          <w:p w14:paraId="1851375B" w14:textId="77777777" w:rsidR="003163BA" w:rsidRPr="00C9758A" w:rsidRDefault="003163BA" w:rsidP="00497DF1">
            <w:pPr>
              <w:spacing w:after="240"/>
            </w:pPr>
            <w:r w:rsidRPr="00C9758A">
              <w:t>September 201</w:t>
            </w:r>
            <w:r>
              <w:t>2</w:t>
            </w:r>
            <w:r w:rsidRPr="00C9758A">
              <w:t xml:space="preserve"> to May 20</w:t>
            </w:r>
            <w:r>
              <w:t>14</w:t>
            </w:r>
            <w:bookmarkStart w:id="25" w:name="_l-4B#6?Qtgqe3&gt;6k2X&lt;9r}DvRhvB8"/>
            <w:bookmarkEnd w:id="25"/>
          </w:p>
        </w:tc>
      </w:tr>
      <w:tr w:rsidR="00176FDF" w:rsidRPr="00C9758A" w14:paraId="2A868143" w14:textId="77777777" w:rsidTr="00176FDF">
        <w:tc>
          <w:tcPr>
            <w:tcW w:w="0" w:type="auto"/>
          </w:tcPr>
          <w:p w14:paraId="35F67F90" w14:textId="46115D6D" w:rsidR="00176FDF" w:rsidRPr="003163BA" w:rsidRDefault="00176FDF" w:rsidP="00176FDF">
            <w:pPr>
              <w:spacing w:after="24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0" w:type="auto"/>
          </w:tcPr>
          <w:p w14:paraId="4C887893" w14:textId="41EF63DF" w:rsidR="00176FDF" w:rsidRPr="00176FDF" w:rsidRDefault="00176FDF" w:rsidP="00176FDF">
            <w:r w:rsidRPr="00176FDF">
              <w:t>To obtain a Business Programmer Analyst position that will use my technical and communications skills and computer support experience.</w:t>
            </w:r>
          </w:p>
        </w:tc>
      </w:tr>
      <w:tr w:rsidR="003163BA" w:rsidRPr="00C9758A" w14:paraId="1851376D" w14:textId="77777777" w:rsidTr="00176FDF">
        <w:tc>
          <w:tcPr>
            <w:tcW w:w="0" w:type="auto"/>
          </w:tcPr>
          <w:p w14:paraId="1851375D" w14:textId="77777777" w:rsidR="003163BA" w:rsidRPr="003163BA" w:rsidRDefault="003163BA" w:rsidP="00C9758A">
            <w:pPr>
              <w:rPr>
                <w:b/>
              </w:rPr>
            </w:pPr>
            <w:r w:rsidRPr="003163BA">
              <w:rPr>
                <w:b/>
              </w:rPr>
              <w:t>RELEVANT EXPERIENCE</w:t>
            </w:r>
            <w:bookmarkStart w:id="26" w:name="_l-48#6?Ntgte3;6k5X&lt;6r}GvRevB;"/>
            <w:bookmarkEnd w:id="26"/>
          </w:p>
        </w:tc>
        <w:tc>
          <w:tcPr>
            <w:tcW w:w="0" w:type="auto"/>
          </w:tcPr>
          <w:p w14:paraId="1851375E" w14:textId="77777777" w:rsidR="003163BA" w:rsidRPr="00C9758A" w:rsidRDefault="003163BA" w:rsidP="00C9758A">
            <w:r w:rsidRPr="00497DF1">
              <w:rPr>
                <w:b/>
              </w:rPr>
              <w:t>IT Analyst</w:t>
            </w:r>
            <w:r w:rsidRPr="00C9758A">
              <w:t xml:space="preserve">, </w:t>
            </w:r>
            <w:r>
              <w:t>Florida International</w:t>
            </w:r>
            <w:r w:rsidRPr="00C9758A">
              <w:t xml:space="preserve"> University</w:t>
            </w:r>
            <w:r>
              <w:t>, Miami, FL</w:t>
            </w:r>
            <w:bookmarkStart w:id="27" w:name="_l-45#6@Utfme4B6j.X==r|@vSlvA4"/>
            <w:bookmarkEnd w:id="27"/>
          </w:p>
          <w:p w14:paraId="1851375F" w14:textId="77777777" w:rsidR="003163BA" w:rsidRPr="00C9758A" w:rsidRDefault="003163BA" w:rsidP="00C9758A">
            <w:r w:rsidRPr="00C9758A">
              <w:t>January 2014 to present</w:t>
            </w:r>
            <w:bookmarkStart w:id="28" w:name="_l-41#6@Qtfqe4&gt;6j2X=9r|DvShvA8"/>
            <w:bookmarkEnd w:id="28"/>
          </w:p>
          <w:p w14:paraId="18513760" w14:textId="77777777" w:rsidR="003163BA" w:rsidRPr="008A66E4" w:rsidRDefault="003163BA" w:rsidP="008A66E4">
            <w:pPr>
              <w:pStyle w:val="ListParagraph"/>
              <w:numPr>
                <w:ilvl w:val="0"/>
                <w:numId w:val="1"/>
              </w:numPr>
            </w:pPr>
            <w:r w:rsidRPr="008A66E4">
              <w:t>Provide local and remote desktop support across campus</w:t>
            </w:r>
            <w:bookmarkStart w:id="29" w:name="_l-3X#6@Mtfue4:6j6X=5r|HvSdvA&lt;"/>
            <w:bookmarkEnd w:id="29"/>
          </w:p>
          <w:p w14:paraId="18513761" w14:textId="77777777" w:rsidR="003163BA" w:rsidRPr="008A66E4" w:rsidRDefault="003163BA" w:rsidP="008A66E4">
            <w:pPr>
              <w:pStyle w:val="ListParagraph"/>
              <w:numPr>
                <w:ilvl w:val="0"/>
                <w:numId w:val="1"/>
              </w:numPr>
            </w:pPr>
            <w:r w:rsidRPr="008A66E4">
              <w:t>Link computers via wireless router</w:t>
            </w:r>
            <w:bookmarkStart w:id="30" w:name="_l-3W#6@Ltfve496j7X=4r|IvScvA="/>
            <w:bookmarkEnd w:id="30"/>
          </w:p>
          <w:p w14:paraId="18513762" w14:textId="77777777" w:rsidR="003163BA" w:rsidRPr="008A66E4" w:rsidRDefault="003163BA" w:rsidP="008A66E4">
            <w:pPr>
              <w:pStyle w:val="ListParagraph"/>
              <w:numPr>
                <w:ilvl w:val="0"/>
                <w:numId w:val="1"/>
              </w:numPr>
            </w:pPr>
            <w:r w:rsidRPr="008A66E4">
              <w:t>Provide support for Windows, Macintosh, and Linux computers</w:t>
            </w:r>
            <w:bookmarkStart w:id="31" w:name="_l-3V#6AUteme5B6i.X&gt;=r{@vTlv@4"/>
            <w:bookmarkEnd w:id="31"/>
          </w:p>
          <w:p w14:paraId="18513763" w14:textId="77777777" w:rsidR="003163BA" w:rsidRPr="008A66E4" w:rsidRDefault="003163BA" w:rsidP="008A66E4">
            <w:pPr>
              <w:pStyle w:val="ListParagraph"/>
              <w:numPr>
                <w:ilvl w:val="0"/>
                <w:numId w:val="1"/>
              </w:numPr>
            </w:pPr>
            <w:r w:rsidRPr="008A66E4">
              <w:t>Provide support for Windows Azure cloud platform</w:t>
            </w:r>
            <w:bookmarkStart w:id="32" w:name="_l-3T#6ASteoe5@6i0X&gt;;r{BvTjv@6"/>
            <w:bookmarkEnd w:id="32"/>
          </w:p>
          <w:p w14:paraId="18513764" w14:textId="77777777" w:rsidR="003163BA" w:rsidRPr="008A66E4" w:rsidRDefault="003163BA" w:rsidP="008A66E4">
            <w:pPr>
              <w:pStyle w:val="ListParagraph"/>
              <w:numPr>
                <w:ilvl w:val="0"/>
                <w:numId w:val="1"/>
              </w:numPr>
            </w:pPr>
            <w:r w:rsidRPr="008A66E4">
              <w:t>Provide support for Microsoft and Adobe Creative Suite software products</w:t>
            </w:r>
            <w:bookmarkStart w:id="33" w:name="_l-3Q#6APtere5=6i3X&gt;8r{EvTgv@9"/>
            <w:bookmarkEnd w:id="33"/>
          </w:p>
          <w:p w14:paraId="18513765" w14:textId="77777777" w:rsidR="003163BA" w:rsidRPr="008A66E4" w:rsidRDefault="003163BA" w:rsidP="008A66E4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8A66E4">
              <w:t>Analyze and resolve network problems</w:t>
            </w:r>
            <w:bookmarkStart w:id="34" w:name="_l-3O#6ANtete5;6i5X&gt;6r{GvTev@;"/>
            <w:bookmarkEnd w:id="34"/>
          </w:p>
          <w:p w14:paraId="18513766" w14:textId="77777777" w:rsidR="003163BA" w:rsidRPr="00C9758A" w:rsidRDefault="003163BA" w:rsidP="00C9758A">
            <w:r w:rsidRPr="00497DF1">
              <w:rPr>
                <w:b/>
              </w:rPr>
              <w:t>Computer Technician</w:t>
            </w:r>
            <w:r w:rsidRPr="00C9758A">
              <w:t xml:space="preserve"> (part-time), </w:t>
            </w:r>
            <w:r>
              <w:t>Coast Off Road Racing, St Petersburg, FL</w:t>
            </w:r>
            <w:bookmarkStart w:id="35" w:name="_l-3K#6BTtdne6A6h/X?&lt;rzAvUkv?5"/>
            <w:bookmarkEnd w:id="35"/>
          </w:p>
          <w:p w14:paraId="18513767" w14:textId="77777777" w:rsidR="003163BA" w:rsidRPr="00C9758A" w:rsidRDefault="003163BA" w:rsidP="00C9758A">
            <w:r w:rsidRPr="00C9758A">
              <w:t>September 201</w:t>
            </w:r>
            <w:r>
              <w:t>2</w:t>
            </w:r>
            <w:r w:rsidRPr="00C9758A">
              <w:t xml:space="preserve"> to </w:t>
            </w:r>
            <w:r>
              <w:t>January</w:t>
            </w:r>
            <w:r w:rsidRPr="00C9758A">
              <w:t xml:space="preserve"> 201</w:t>
            </w:r>
            <w:r>
              <w:t>4</w:t>
            </w:r>
            <w:bookmarkStart w:id="36" w:name="_l-3I#6BRtdpe6?6h1X?:rzCvUiv?7"/>
            <w:bookmarkEnd w:id="36"/>
          </w:p>
          <w:p w14:paraId="18513768" w14:textId="77777777" w:rsidR="003163BA" w:rsidRPr="008A66E4" w:rsidRDefault="003163BA" w:rsidP="008A66E4">
            <w:pPr>
              <w:pStyle w:val="ListParagraph"/>
              <w:numPr>
                <w:ilvl w:val="0"/>
                <w:numId w:val="2"/>
              </w:numPr>
            </w:pPr>
            <w:r w:rsidRPr="008A66E4">
              <w:t>Installed computer hardware</w:t>
            </w:r>
            <w:bookmarkStart w:id="37" w:name="_l-3E#6BNtdte6;6h5X?6rzGvUev?;"/>
            <w:bookmarkEnd w:id="37"/>
          </w:p>
          <w:p w14:paraId="18513769" w14:textId="77777777" w:rsidR="003163BA" w:rsidRPr="008A66E4" w:rsidRDefault="003163BA" w:rsidP="008A66E4">
            <w:pPr>
              <w:pStyle w:val="ListParagraph"/>
              <w:numPr>
                <w:ilvl w:val="0"/>
                <w:numId w:val="2"/>
              </w:numPr>
            </w:pPr>
            <w:r w:rsidRPr="008A66E4">
              <w:t>Installed, updated, and upgraded application software</w:t>
            </w:r>
            <w:bookmarkStart w:id="38" w:name="_l-3D#6BMtdue6:6h6X?5rzHvUdv?&lt;"/>
            <w:bookmarkEnd w:id="38"/>
          </w:p>
          <w:p w14:paraId="1851376A" w14:textId="77777777" w:rsidR="003163BA" w:rsidRPr="008A66E4" w:rsidRDefault="003163BA" w:rsidP="008A66E4">
            <w:pPr>
              <w:pStyle w:val="ListParagraph"/>
              <w:numPr>
                <w:ilvl w:val="0"/>
                <w:numId w:val="2"/>
              </w:numPr>
            </w:pPr>
            <w:r w:rsidRPr="008A66E4">
              <w:t>Installed, updated, and upgraded security software</w:t>
            </w:r>
            <w:bookmarkStart w:id="39" w:name="_l-3C#6BLtdve696h7X?4rzIvUcv?="/>
            <w:bookmarkEnd w:id="39"/>
          </w:p>
          <w:p w14:paraId="1851376B" w14:textId="77777777" w:rsidR="003163BA" w:rsidRPr="008A66E4" w:rsidRDefault="003163BA" w:rsidP="008A66E4">
            <w:pPr>
              <w:pStyle w:val="ListParagraph"/>
              <w:numPr>
                <w:ilvl w:val="0"/>
                <w:numId w:val="2"/>
              </w:numPr>
            </w:pPr>
            <w:r w:rsidRPr="008A66E4">
              <w:t>Performed all computer maintenance</w:t>
            </w:r>
            <w:bookmarkStart w:id="40" w:name="_l-38#6CRtcpe7?6g1X@:ryCvViv&gt;7"/>
            <w:bookmarkEnd w:id="40"/>
          </w:p>
          <w:p w14:paraId="1851376C" w14:textId="77777777" w:rsidR="003163BA" w:rsidRPr="008A66E4" w:rsidRDefault="003163BA" w:rsidP="008A66E4">
            <w:pPr>
              <w:pStyle w:val="ListParagraph"/>
              <w:numPr>
                <w:ilvl w:val="0"/>
                <w:numId w:val="2"/>
              </w:numPr>
              <w:spacing w:after="240"/>
            </w:pPr>
            <w:r w:rsidRPr="008A66E4">
              <w:t>Updated device drivers for computer peripherals</w:t>
            </w:r>
            <w:bookmarkStart w:id="41" w:name="_l-36#6CPtcre7=6g3X@8ryEvVgv&gt;9"/>
            <w:bookmarkEnd w:id="41"/>
          </w:p>
        </w:tc>
      </w:tr>
      <w:tr w:rsidR="003163BA" w:rsidRPr="00C9758A" w14:paraId="18513773" w14:textId="77777777" w:rsidTr="00176FDF">
        <w:tc>
          <w:tcPr>
            <w:tcW w:w="0" w:type="auto"/>
          </w:tcPr>
          <w:p w14:paraId="1851376E" w14:textId="77777777" w:rsidR="003163BA" w:rsidRPr="003163BA" w:rsidRDefault="003163BA" w:rsidP="00C9758A">
            <w:pPr>
              <w:rPr>
                <w:b/>
              </w:rPr>
            </w:pPr>
            <w:r w:rsidRPr="003163BA">
              <w:rPr>
                <w:b/>
              </w:rPr>
              <w:t>CERTIFICATIONS</w:t>
            </w:r>
            <w:bookmarkStart w:id="42" w:name="_l-35#6COtcse7&lt;6g4X@7ryFvVfv&gt;:"/>
            <w:bookmarkEnd w:id="42"/>
          </w:p>
        </w:tc>
        <w:tc>
          <w:tcPr>
            <w:tcW w:w="0" w:type="auto"/>
          </w:tcPr>
          <w:p w14:paraId="1851376F" w14:textId="77777777" w:rsidR="003163BA" w:rsidRPr="008A66E4" w:rsidRDefault="003163BA" w:rsidP="008A66E4">
            <w:pPr>
              <w:pStyle w:val="ListParagraph"/>
              <w:numPr>
                <w:ilvl w:val="0"/>
                <w:numId w:val="3"/>
              </w:numPr>
            </w:pPr>
            <w:bookmarkStart w:id="43" w:name="_GoBack"/>
            <w:r w:rsidRPr="008A66E4">
              <w:t>Microsoft Certified IT Professional (MCITP)</w:t>
            </w:r>
            <w:bookmarkStart w:id="44" w:name="_l-31#6DUtbme8B6f.XA=rx@vWlv=4"/>
            <w:bookmarkEnd w:id="44"/>
          </w:p>
          <w:p w14:paraId="18513770" w14:textId="77777777" w:rsidR="003163BA" w:rsidRPr="008A66E4" w:rsidRDefault="003163BA" w:rsidP="008A66E4">
            <w:pPr>
              <w:pStyle w:val="ListParagraph"/>
              <w:numPr>
                <w:ilvl w:val="0"/>
                <w:numId w:val="3"/>
              </w:numPr>
            </w:pPr>
            <w:r w:rsidRPr="008A66E4">
              <w:t>Microsoft Certified Desktop Support Technician (MCDST)</w:t>
            </w:r>
            <w:bookmarkStart w:id="45" w:name="_l-2X#6DQtbqe8&gt;6f2XA9rxDvWhv=8"/>
            <w:bookmarkEnd w:id="45"/>
          </w:p>
          <w:p w14:paraId="18513771" w14:textId="77777777" w:rsidR="003163BA" w:rsidRPr="008A66E4" w:rsidRDefault="003163BA" w:rsidP="008A66E4">
            <w:pPr>
              <w:pStyle w:val="ListParagraph"/>
              <w:numPr>
                <w:ilvl w:val="0"/>
                <w:numId w:val="3"/>
              </w:numPr>
            </w:pPr>
            <w:r w:rsidRPr="008A66E4">
              <w:t>Microsoft Office Specialist (MOS) in Word, Excel, Access, and Outlook</w:t>
            </w:r>
            <w:bookmarkStart w:id="46" w:name="_l-2W#6DPtbre8=6f3XA8rxEvWgv=9"/>
            <w:bookmarkEnd w:id="46"/>
          </w:p>
          <w:p w14:paraId="18513772" w14:textId="77777777" w:rsidR="003163BA" w:rsidRPr="008A66E4" w:rsidRDefault="003163BA" w:rsidP="008A66E4">
            <w:pPr>
              <w:pStyle w:val="ListParagraph"/>
              <w:numPr>
                <w:ilvl w:val="0"/>
                <w:numId w:val="3"/>
              </w:numPr>
            </w:pPr>
            <w:r w:rsidRPr="008A66E4">
              <w:t>Apple Certified Desktop Technician (ACDT)</w:t>
            </w:r>
            <w:bookmarkStart w:id="47" w:name="_l-2U#6DNtbte8;6f5XA6rxGvWev=;"/>
            <w:bookmarkEnd w:id="47"/>
            <w:bookmarkEnd w:id="43"/>
          </w:p>
        </w:tc>
      </w:tr>
    </w:tbl>
    <w:p w14:paraId="18513774" w14:textId="77777777" w:rsidR="003163BA" w:rsidRPr="00514681" w:rsidRDefault="003163BA" w:rsidP="00E32EE8">
      <w:pPr>
        <w:rPr>
          <w:rFonts w:eastAsiaTheme="minorEastAsia"/>
        </w:rPr>
      </w:pPr>
      <w:bookmarkStart w:id="48" w:name="_l-2S#6DLtbve896f7XA4rxIvWcv=="/>
      <w:bookmarkEnd w:id="48"/>
    </w:p>
    <w:sectPr w:rsidR="003163BA" w:rsidRPr="00514681" w:rsidSect="002A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70E7"/>
    <w:multiLevelType w:val="hybridMultilevel"/>
    <w:tmpl w:val="56CA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544D"/>
    <w:multiLevelType w:val="hybridMultilevel"/>
    <w:tmpl w:val="BADA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4417"/>
    <w:multiLevelType w:val="hybridMultilevel"/>
    <w:tmpl w:val="DDF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F1F"/>
    <w:rsid w:val="00176FDF"/>
    <w:rsid w:val="001E42D7"/>
    <w:rsid w:val="0022383A"/>
    <w:rsid w:val="003163BA"/>
    <w:rsid w:val="00357F1F"/>
    <w:rsid w:val="00397F93"/>
    <w:rsid w:val="00430A5E"/>
    <w:rsid w:val="00465A4D"/>
    <w:rsid w:val="00497DF1"/>
    <w:rsid w:val="00514681"/>
    <w:rsid w:val="008A66E4"/>
    <w:rsid w:val="008B77C8"/>
    <w:rsid w:val="00A42420"/>
    <w:rsid w:val="00A632FF"/>
    <w:rsid w:val="00BE4CCB"/>
    <w:rsid w:val="00C21D20"/>
    <w:rsid w:val="00C21D7A"/>
    <w:rsid w:val="00E32EE8"/>
    <w:rsid w:val="00E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3747"/>
  <w15:docId w15:val="{6B1617B4-B626-45D9-B4A0-EEE05084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3BA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st\Videos\01_Word\w02\w02_student_data_files\w02G_Letterhea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d3Kr+T7qIy2dxmRjBgGgF1O52wzXZ+xJ8KlLlpAvRjA=-~WlyFO6llqtfhe4N19XHWKg==</id>
</project>
</file>

<file path=customXml/itemProps1.xml><?xml version="1.0" encoding="utf-8"?>
<ds:datastoreItem xmlns:ds="http://schemas.openxmlformats.org/officeDocument/2006/customXml" ds:itemID="{B69FA125-2E20-4C44-8226-5BC28ACD60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w02G_Letterhead_Template</Template>
  <TotalTime>27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Yeo</dc:creator>
  <cp:keywords>cover letter, resume</cp:keywords>
  <cp:lastModifiedBy>Jason Yeo</cp:lastModifiedBy>
  <cp:revision>4</cp:revision>
  <dcterms:created xsi:type="dcterms:W3CDTF">2016-05-10T17:56:00Z</dcterms:created>
  <dcterms:modified xsi:type="dcterms:W3CDTF">2018-09-15T15:24:00Z</dcterms:modified>
</cp:coreProperties>
</file>